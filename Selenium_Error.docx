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F949" w14:textId="550E2AFB" w:rsidR="00B74CB3" w:rsidRDefault="006F2D0E" w:rsidP="006F2D0E">
      <w:pPr>
        <w:pStyle w:val="Title"/>
        <w:jc w:val="center"/>
      </w:pPr>
      <w:r>
        <w:t>Selenium Error</w:t>
      </w:r>
    </w:p>
    <w:sdt>
      <w:sdtPr>
        <w:rPr>
          <w:rFonts w:ascii="Helvetica Neue Light" w:eastAsiaTheme="minorHAnsi" w:hAnsi="Helvetica Neue Light" w:cstheme="minorBidi"/>
          <w:b w:val="0"/>
          <w:bCs w:val="0"/>
          <w:color w:val="auto"/>
          <w:sz w:val="24"/>
          <w:szCs w:val="24"/>
          <w:lang w:val="en-GB"/>
        </w:rPr>
        <w:id w:val="-7505912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C43D68" w14:textId="77777777" w:rsidR="00B74CB3" w:rsidRPr="00B74CB3" w:rsidRDefault="00B74CB3" w:rsidP="00B74CB3">
          <w:pPr>
            <w:pStyle w:val="TOCHeading"/>
          </w:pPr>
          <w:r w:rsidRPr="00B74CB3">
            <w:t>Table of Contents</w:t>
          </w:r>
        </w:p>
        <w:p w14:paraId="506E453F" w14:textId="226B193D" w:rsidR="006F2D0E" w:rsidRDefault="00B74CB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B74CB3">
            <w:rPr>
              <w:rFonts w:ascii="Helvetica Neue Medium" w:hAnsi="Helvetica Neue Medium"/>
              <w:b w:val="0"/>
              <w:bCs w:val="0"/>
              <w:i w:val="0"/>
              <w:iCs w:val="0"/>
            </w:rPr>
            <w:fldChar w:fldCharType="begin"/>
          </w:r>
          <w:r w:rsidRPr="00B74CB3">
            <w:rPr>
              <w:rFonts w:ascii="Helvetica Neue Medium" w:hAnsi="Helvetica Neue Medium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B74CB3">
            <w:rPr>
              <w:rFonts w:ascii="Helvetica Neue Medium" w:hAnsi="Helvetica Neue Medium"/>
              <w:b w:val="0"/>
              <w:bCs w:val="0"/>
              <w:i w:val="0"/>
              <w:iCs w:val="0"/>
            </w:rPr>
            <w:fldChar w:fldCharType="separate"/>
          </w:r>
          <w:hyperlink w:anchor="_Toc88422833" w:history="1">
            <w:r w:rsidR="006F2D0E" w:rsidRPr="00BC2A36">
              <w:rPr>
                <w:rStyle w:val="Hyperlink"/>
                <w:noProof/>
              </w:rPr>
              <w:t>Problem</w:t>
            </w:r>
            <w:r w:rsidR="006F2D0E">
              <w:rPr>
                <w:noProof/>
                <w:webHidden/>
              </w:rPr>
              <w:tab/>
            </w:r>
            <w:r w:rsidR="006F2D0E">
              <w:rPr>
                <w:noProof/>
                <w:webHidden/>
              </w:rPr>
              <w:fldChar w:fldCharType="begin"/>
            </w:r>
            <w:r w:rsidR="006F2D0E">
              <w:rPr>
                <w:noProof/>
                <w:webHidden/>
              </w:rPr>
              <w:instrText xml:space="preserve"> PAGEREF _Toc88422833 \h </w:instrText>
            </w:r>
            <w:r w:rsidR="006F2D0E">
              <w:rPr>
                <w:noProof/>
                <w:webHidden/>
              </w:rPr>
            </w:r>
            <w:r w:rsidR="006F2D0E">
              <w:rPr>
                <w:noProof/>
                <w:webHidden/>
              </w:rPr>
              <w:fldChar w:fldCharType="separate"/>
            </w:r>
            <w:r w:rsidR="006F2D0E">
              <w:rPr>
                <w:noProof/>
                <w:webHidden/>
              </w:rPr>
              <w:t>1</w:t>
            </w:r>
            <w:r w:rsidR="006F2D0E">
              <w:rPr>
                <w:noProof/>
                <w:webHidden/>
              </w:rPr>
              <w:fldChar w:fldCharType="end"/>
            </w:r>
          </w:hyperlink>
        </w:p>
        <w:p w14:paraId="316359A1" w14:textId="1C443C55" w:rsidR="006F2D0E" w:rsidRDefault="006F2D0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8422834" w:history="1">
            <w:r w:rsidRPr="00BC2A36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0D15" w14:textId="4B7243DD" w:rsidR="00B74CB3" w:rsidRDefault="00B74CB3">
          <w:r w:rsidRPr="00B74CB3">
            <w:rPr>
              <w:rFonts w:ascii="Helvetica Neue Medium" w:hAnsi="Helvetica Neue Medium"/>
              <w:noProof/>
            </w:rPr>
            <w:fldChar w:fldCharType="end"/>
          </w:r>
        </w:p>
      </w:sdtContent>
    </w:sdt>
    <w:p w14:paraId="4C381433" w14:textId="4542F6AB" w:rsidR="006F2D0E" w:rsidRDefault="006F2D0E" w:rsidP="006F2D0E">
      <w:pPr>
        <w:pStyle w:val="Heading1"/>
      </w:pPr>
      <w:bookmarkStart w:id="0" w:name="_Toc88422833"/>
      <w:r>
        <w:t>Problem</w:t>
      </w:r>
      <w:bookmarkEnd w:id="0"/>
    </w:p>
    <w:p w14:paraId="1BD4B281" w14:textId="54E73A7D" w:rsidR="006F2D0E" w:rsidRDefault="006F2D0E" w:rsidP="006F2D0E">
      <w:r>
        <w:t>The problem with the code (look at other file) is to do with the function that starts on line 153. Inside this function is the only place where I use Selenium. Selenium is used in order to move between the different pages on the website, without being detected by the bots. If there were no detection, I could have simply used the for loop that I have on line 44.</w:t>
      </w:r>
    </w:p>
    <w:p w14:paraId="616935FD" w14:textId="7C13523C" w:rsidR="006F2D0E" w:rsidRDefault="006F2D0E" w:rsidP="006F2D0E">
      <w:r>
        <w:t>The big function starting on line 79 works well, so there is no problem with it. I can get all the pages and all the information I desire.</w:t>
      </w:r>
    </w:p>
    <w:p w14:paraId="0C46CED2" w14:textId="13790E0E" w:rsidR="006F2D0E" w:rsidRDefault="006F2D0E" w:rsidP="006F2D0E"/>
    <w:p w14:paraId="3D17B12E" w14:textId="0CCF9CD1" w:rsidR="006F2D0E" w:rsidRDefault="006F2D0E" w:rsidP="006F2D0E">
      <w:r>
        <w:t>The part that is wrong is that I can’t get the function on line 153 working due to lack of Selenium experience. The function works, it opens Chrome, navigates to the correct page, moves to page 2 and after that it stops. Therefore, I have done something wrong inside this function.</w:t>
      </w:r>
    </w:p>
    <w:p w14:paraId="13BFB18E" w14:textId="3C0B4DD5" w:rsidR="006F2D0E" w:rsidRDefault="006F2D0E" w:rsidP="006F2D0E"/>
    <w:p w14:paraId="18B5B587" w14:textId="44D8F969" w:rsidR="006F2D0E" w:rsidRDefault="006F2D0E" w:rsidP="006F2D0E">
      <w:pPr>
        <w:pStyle w:val="Heading1"/>
      </w:pPr>
      <w:bookmarkStart w:id="1" w:name="_Toc88422834"/>
      <w:r>
        <w:t>Requirement</w:t>
      </w:r>
      <w:bookmarkEnd w:id="1"/>
    </w:p>
    <w:p w14:paraId="52E509DC" w14:textId="55BEFD51" w:rsidR="006F2D0E" w:rsidRPr="006F2D0E" w:rsidRDefault="006F2D0E" w:rsidP="006F2D0E">
      <w:r>
        <w:t>My requirement is to solve this problem in the function and give an explanation on what was wrong with the function.</w:t>
      </w:r>
    </w:p>
    <w:sectPr w:rsidR="006F2D0E" w:rsidRPr="006F2D0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60C6" w14:textId="77777777" w:rsidR="004079DA" w:rsidRDefault="004079DA" w:rsidP="00B74CB3">
      <w:r>
        <w:separator/>
      </w:r>
    </w:p>
  </w:endnote>
  <w:endnote w:type="continuationSeparator" w:id="0">
    <w:p w14:paraId="745AA8D3" w14:textId="77777777" w:rsidR="004079DA" w:rsidRDefault="004079DA" w:rsidP="00B7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0395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D41EF1" w14:textId="77777777" w:rsidR="00B74CB3" w:rsidRDefault="00B74CB3" w:rsidP="00CF30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B3D49F" w14:textId="77777777" w:rsidR="00B74CB3" w:rsidRDefault="00B74CB3" w:rsidP="00B74C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3907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EDCF41" w14:textId="77777777" w:rsidR="00B74CB3" w:rsidRDefault="00B74CB3" w:rsidP="00B74CB3">
        <w:pPr>
          <w:pStyle w:val="Footer"/>
          <w:framePr w:wrap="none" w:vAnchor="text" w:hAnchor="page" w:x="10207" w:y="1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34E6C7" w14:textId="77777777" w:rsidR="00B74CB3" w:rsidRDefault="00B74CB3" w:rsidP="00B74C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8982" w14:textId="77777777" w:rsidR="004079DA" w:rsidRDefault="004079DA" w:rsidP="00B74CB3">
      <w:r>
        <w:separator/>
      </w:r>
    </w:p>
  </w:footnote>
  <w:footnote w:type="continuationSeparator" w:id="0">
    <w:p w14:paraId="670B95E8" w14:textId="77777777" w:rsidR="004079DA" w:rsidRDefault="004079DA" w:rsidP="00B74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0E"/>
    <w:rsid w:val="003C16BF"/>
    <w:rsid w:val="004079DA"/>
    <w:rsid w:val="006F2D0E"/>
    <w:rsid w:val="0072320C"/>
    <w:rsid w:val="00B74CB3"/>
    <w:rsid w:val="00C552EC"/>
    <w:rsid w:val="00C5679A"/>
    <w:rsid w:val="00CD092D"/>
    <w:rsid w:val="00D3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9515"/>
  <w15:chartTrackingRefBased/>
  <w15:docId w15:val="{94297852-5325-9E41-921E-9018AD89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B3"/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CB3"/>
    <w:pPr>
      <w:keepNext/>
      <w:keepLines/>
      <w:spacing w:before="24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CB3"/>
    <w:pPr>
      <w:keepNext/>
      <w:keepLines/>
      <w:spacing w:before="40"/>
      <w:outlineLvl w:val="1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CB3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CB3"/>
    <w:pPr>
      <w:contextualSpacing/>
    </w:pPr>
    <w:rPr>
      <w:rFonts w:ascii="Helvetica Neue" w:eastAsiaTheme="majorEastAsia" w:hAnsi="Helvetica Neue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B3"/>
    <w:rPr>
      <w:rFonts w:ascii="Helvetica Neue" w:eastAsiaTheme="majorEastAsia" w:hAnsi="Helvetica Neue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CB3"/>
    <w:rPr>
      <w:rFonts w:ascii="Helvetica Neue" w:eastAsiaTheme="majorEastAsia" w:hAnsi="Helvetica Neue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4CB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4CB3"/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B74CB3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4C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CB3"/>
    <w:rPr>
      <w:rFonts w:ascii="Helvetica Neue Light" w:hAnsi="Helvetica Neue Light"/>
    </w:rPr>
  </w:style>
  <w:style w:type="character" w:styleId="PageNumber">
    <w:name w:val="page number"/>
    <w:basedOn w:val="DefaultParagraphFont"/>
    <w:uiPriority w:val="99"/>
    <w:semiHidden/>
    <w:unhideWhenUsed/>
    <w:rsid w:val="00B74CB3"/>
  </w:style>
  <w:style w:type="paragraph" w:styleId="Header">
    <w:name w:val="header"/>
    <w:basedOn w:val="Normal"/>
    <w:link w:val="HeaderChar"/>
    <w:uiPriority w:val="99"/>
    <w:unhideWhenUsed/>
    <w:rsid w:val="00B74C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CB3"/>
    <w:rPr>
      <w:rFonts w:ascii="Helvetica Neue Light" w:hAnsi="Helvetica Neue Light"/>
    </w:rPr>
  </w:style>
  <w:style w:type="paragraph" w:styleId="TOCHeading">
    <w:name w:val="TOC Heading"/>
    <w:basedOn w:val="Heading1"/>
    <w:next w:val="Normal"/>
    <w:uiPriority w:val="39"/>
    <w:unhideWhenUsed/>
    <w:qFormat/>
    <w:rsid w:val="00B74CB3"/>
    <w:pPr>
      <w:spacing w:before="480" w:line="276" w:lineRule="auto"/>
      <w:outlineLvl w:val="9"/>
    </w:pPr>
    <w:rPr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4CB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74CB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4CB3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CB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4CB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4CB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4CB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4CB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4CB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4CB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F2D0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D0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donov/Library/Group%20Containers/UBF8T346G9.Office/User%20Content.localized/Templates.localized/Mai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8AB358-6893-044C-967C-9D83B3EF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 Template.dotx</Template>
  <TotalTime>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Tsvetan Donov</cp:lastModifiedBy>
  <cp:revision>1</cp:revision>
  <dcterms:created xsi:type="dcterms:W3CDTF">2021-11-21T19:25:00Z</dcterms:created>
  <dcterms:modified xsi:type="dcterms:W3CDTF">2021-11-21T19:34:00Z</dcterms:modified>
</cp:coreProperties>
</file>